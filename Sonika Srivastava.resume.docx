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Pr="00F316AD" w:rsidRDefault="00B00D7A" w:rsidP="00605A5B">
            <w:pPr>
              <w:pStyle w:val="Title"/>
            </w:pPr>
            <w:r>
              <w:t>Sonika Srivastava</w:t>
            </w:r>
          </w:p>
          <w:p w:rsidR="00605A5B" w:rsidRDefault="00B00D7A" w:rsidP="00A77921">
            <w:pPr>
              <w:pStyle w:val="Subtitle"/>
            </w:pPr>
            <w:r>
              <w:t>Student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Default="00605A5B"/>
        </w:tc>
      </w:tr>
      <w:tr w:rsidR="00F4501B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Default="00F4501B"/>
        </w:tc>
      </w:tr>
      <w:tr w:rsidR="00605A5B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605A5B" w:rsidRDefault="007D03A6" w:rsidP="001B744B">
            <w:pPr>
              <w:pStyle w:val="TextLeft"/>
            </w:pPr>
            <w:sdt>
              <w:sdtPr>
                <w:id w:val="1604447469"/>
                <w:placeholder>
                  <w:docPart w:val="C8E842B458054224840712D8371BD94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10F01">
                  <w:rPr>
                    <w:rStyle w:val="Heading1Char"/>
                  </w:rPr>
                  <w:t>Contact</w:t>
                </w:r>
              </w:sdtContent>
            </w:sdt>
          </w:p>
          <w:p w:rsidR="00B00D7A" w:rsidRDefault="00B00D7A" w:rsidP="001B744B">
            <w:pPr>
              <w:pStyle w:val="TextLeft"/>
            </w:pPr>
            <w:r>
              <w:t xml:space="preserve">Flat no. 802, </w:t>
            </w:r>
            <w:proofErr w:type="spellStart"/>
            <w:r>
              <w:t>Pukhraj</w:t>
            </w:r>
            <w:proofErr w:type="spellEnd"/>
            <w:r>
              <w:t xml:space="preserve"> Divine</w:t>
            </w:r>
          </w:p>
          <w:p w:rsidR="00B00D7A" w:rsidRDefault="00B00D7A" w:rsidP="001B744B">
            <w:pPr>
              <w:pStyle w:val="TextLeft"/>
            </w:pPr>
            <w:r>
              <w:t>80ft Link road, Opposite Royal City, Kota, Rajasthan</w:t>
            </w:r>
          </w:p>
          <w:p w:rsidR="00C1095A" w:rsidRDefault="00B00D7A" w:rsidP="001B744B">
            <w:pPr>
              <w:pStyle w:val="TextLeft"/>
            </w:pPr>
            <w:r>
              <w:t>+91-89550-73283</w:t>
            </w:r>
          </w:p>
          <w:p w:rsidR="00605A5B" w:rsidRDefault="00B00D7A" w:rsidP="00625504">
            <w:pPr>
              <w:pStyle w:val="TextLeft"/>
            </w:pPr>
            <w:r>
              <w:t>sonikasrivastava@karunya.edu.in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Default="00D365FA" w:rsidP="00E10F01">
            <w:pPr>
              <w:pStyle w:val="Heading2"/>
              <w:spacing w:before="0"/>
            </w:pPr>
            <w:r>
              <w:t>Profile</w:t>
            </w:r>
          </w:p>
          <w:p w:rsidR="00605A5B" w:rsidRPr="00EE2BDB" w:rsidRDefault="00116813" w:rsidP="00EE2BDB">
            <w:pPr>
              <w:pStyle w:val="TextRight"/>
            </w:pPr>
            <w:r>
              <w:t>Passionate Computer Science student with keen interest in software development. Currently building a solid foundation in programming, problem-solving and artificial intelligence. Seeking opportunities to contribute to meaningful technical projects.</w:t>
            </w:r>
          </w:p>
        </w:tc>
      </w:tr>
      <w:tr w:rsidR="00E10F01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E10F01" w:rsidRDefault="007D03A6" w:rsidP="00116813">
            <w:pPr>
              <w:pStyle w:val="Heading1"/>
            </w:pPr>
            <w:sdt>
              <w:sdtPr>
                <w:id w:val="1203374935"/>
                <w:placeholder>
                  <w:docPart w:val="EFD7D0BB55F040AF90E4C05D1C67B37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10F01" w:rsidRPr="000E1D44">
                  <w:t>Key Skills</w:t>
                </w:r>
              </w:sdtContent>
            </w:sdt>
          </w:p>
          <w:p w:rsidR="00E10F01" w:rsidRDefault="00E10F01" w:rsidP="00E10F01">
            <w:pPr>
              <w:pStyle w:val="TextLeft"/>
            </w:pPr>
            <w:r>
              <w:t>Excellent oral and written communication</w:t>
            </w:r>
          </w:p>
          <w:p w:rsidR="00625504" w:rsidRDefault="00E10F01" w:rsidP="0016696C">
            <w:pPr>
              <w:pStyle w:val="TextLeft"/>
            </w:pPr>
            <w:r>
              <w:t>Organized, diligent, and tenacious</w:t>
            </w:r>
          </w:p>
          <w:p w:rsidR="00E10F01" w:rsidRDefault="00625504" w:rsidP="0016696C">
            <w:pPr>
              <w:pStyle w:val="TextLeft"/>
            </w:pPr>
            <w:r>
              <w:t>Good Management skills</w:t>
            </w:r>
            <w:r w:rsidR="00E10F01">
              <w:t xml:space="preserve"> </w:t>
            </w:r>
          </w:p>
          <w:p w:rsidR="00CD7F27" w:rsidRDefault="00CD7F27" w:rsidP="0016696C">
            <w:pPr>
              <w:pStyle w:val="TextLeft"/>
              <w:rPr>
                <w:rStyle w:val="Heading1Char"/>
              </w:rPr>
            </w:pPr>
          </w:p>
          <w:p w:rsidR="00E10F01" w:rsidRDefault="00E10F01" w:rsidP="0016696C">
            <w:pPr>
              <w:pStyle w:val="TextLeft"/>
            </w:pPr>
            <w:r w:rsidRPr="0016696C">
              <w:rPr>
                <w:rStyle w:val="Heading1Char"/>
              </w:rPr>
              <w:t>Activities and Interests</w:t>
            </w:r>
          </w:p>
          <w:p w:rsidR="00E10F01" w:rsidRDefault="00E10F01" w:rsidP="00E10F01">
            <w:pPr>
              <w:pStyle w:val="TextLeft"/>
            </w:pPr>
            <w:r>
              <w:t>Literature</w:t>
            </w:r>
          </w:p>
          <w:p w:rsidR="00E10F01" w:rsidRDefault="00E10F01" w:rsidP="00E10F01">
            <w:pPr>
              <w:pStyle w:val="TextLeft"/>
            </w:pPr>
            <w:r>
              <w:t>Travel</w:t>
            </w:r>
          </w:p>
          <w:p w:rsidR="00B00D7A" w:rsidRDefault="00B00D7A" w:rsidP="00B00D7A">
            <w:r>
              <w:t xml:space="preserve">                                         </w:t>
            </w:r>
            <w:r w:rsidRPr="00B00D7A">
              <w:rPr>
                <w:sz w:val="22"/>
              </w:rPr>
              <w:t>Music</w:t>
            </w:r>
          </w:p>
          <w:p w:rsidR="00B00D7A" w:rsidRPr="00B00D7A" w:rsidRDefault="00B00D7A" w:rsidP="00B00D7A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E10F01" w:rsidRDefault="00625504" w:rsidP="00625504">
            <w:pPr>
              <w:pStyle w:val="Heading2"/>
            </w:pPr>
            <w:r>
              <w:t xml:space="preserve"> Experience</w:t>
            </w:r>
          </w:p>
          <w:p w:rsidR="00625504" w:rsidRDefault="00A655F5" w:rsidP="00625504">
            <w:r>
              <w:t>Projects:</w:t>
            </w:r>
          </w:p>
          <w:p w:rsidR="00A655F5" w:rsidRDefault="00A655F5" w:rsidP="00625504"/>
          <w:p w:rsidR="00A655F5" w:rsidRDefault="00A655F5" w:rsidP="00A655F5">
            <w:pPr>
              <w:pStyle w:val="ListParagraph"/>
              <w:numPr>
                <w:ilvl w:val="0"/>
                <w:numId w:val="2"/>
              </w:numPr>
            </w:pPr>
            <w:r>
              <w:t>Travel Door Alarm</w:t>
            </w:r>
          </w:p>
          <w:p w:rsidR="00A655F5" w:rsidRDefault="00A655F5" w:rsidP="00A655F5">
            <w:pPr>
              <w:pStyle w:val="ListParagraph"/>
              <w:numPr>
                <w:ilvl w:val="0"/>
                <w:numId w:val="2"/>
              </w:numPr>
            </w:pPr>
            <w:r>
              <w:t>E-Mail Phishing Detection System (detailed report made)</w:t>
            </w:r>
          </w:p>
          <w:p w:rsidR="00A655F5" w:rsidRDefault="00A655F5" w:rsidP="00A655F5"/>
          <w:p w:rsidR="00A655F5" w:rsidRDefault="00A655F5" w:rsidP="00A655F5">
            <w:r>
              <w:t>Certification Courses:</w:t>
            </w:r>
          </w:p>
          <w:p w:rsidR="00A655F5" w:rsidRDefault="00A655F5" w:rsidP="00A655F5"/>
          <w:p w:rsidR="00A655F5" w:rsidRDefault="00A655F5" w:rsidP="00A655F5">
            <w:pPr>
              <w:pStyle w:val="ListParagraph"/>
              <w:numPr>
                <w:ilvl w:val="0"/>
                <w:numId w:val="3"/>
              </w:numPr>
            </w:pPr>
            <w:r>
              <w:t>Completed two courses in Cisco regarding C language</w:t>
            </w:r>
            <w:r w:rsidR="00F70D03">
              <w:t>.</w:t>
            </w:r>
          </w:p>
          <w:p w:rsidR="00A655F5" w:rsidRDefault="00A655F5" w:rsidP="00A655F5">
            <w:pPr>
              <w:pStyle w:val="ListParagraph"/>
              <w:numPr>
                <w:ilvl w:val="0"/>
                <w:numId w:val="3"/>
              </w:numPr>
            </w:pPr>
            <w:r>
              <w:t>Completed Red</w:t>
            </w:r>
            <w:r w:rsidR="00646440">
              <w:t xml:space="preserve"> Hat course in L</w:t>
            </w:r>
            <w:r>
              <w:t>inux systems.</w:t>
            </w:r>
          </w:p>
          <w:p w:rsidR="00A655F5" w:rsidRDefault="00A655F5" w:rsidP="00A655F5">
            <w:pPr>
              <w:pStyle w:val="ListParagraph"/>
              <w:numPr>
                <w:ilvl w:val="0"/>
                <w:numId w:val="3"/>
              </w:numPr>
            </w:pPr>
            <w:r>
              <w:t>Currently pursuing Microsoft Azure Fundamentals- AZ900 course in cloud computing</w:t>
            </w:r>
            <w:r w:rsidR="00F70D03">
              <w:t>.</w:t>
            </w:r>
          </w:p>
          <w:p w:rsidR="00A655F5" w:rsidRPr="00625504" w:rsidRDefault="00A655F5" w:rsidP="00A655F5">
            <w:pPr>
              <w:pStyle w:val="ListParagraph"/>
              <w:numPr>
                <w:ilvl w:val="0"/>
                <w:numId w:val="3"/>
              </w:numPr>
            </w:pPr>
            <w:r>
              <w:t>Pursuing course in Internet Of Things (</w:t>
            </w:r>
            <w:proofErr w:type="spellStart"/>
            <w:r>
              <w:t>IoT</w:t>
            </w:r>
            <w:proofErr w:type="spellEnd"/>
            <w:r>
              <w:t>) by IIT Bombay</w:t>
            </w:r>
            <w:r w:rsidR="00F70D03">
              <w:t>.</w:t>
            </w:r>
          </w:p>
        </w:tc>
      </w:tr>
      <w:tr w:rsidR="0016696C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16696C" w:rsidRDefault="0016696C" w:rsidP="00E10F01">
            <w:pPr>
              <w:pStyle w:val="Heading1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16696C" w:rsidRDefault="0016696C" w:rsidP="00B00D7A">
            <w:pPr>
              <w:pStyle w:val="Heading2"/>
              <w:rPr>
                <w:szCs w:val="22"/>
              </w:rPr>
            </w:pPr>
            <w:r>
              <w:rPr>
                <w:szCs w:val="22"/>
              </w:rPr>
              <w:t>Education</w:t>
            </w:r>
          </w:p>
          <w:p w:rsidR="00B00D7A" w:rsidRDefault="00B00D7A" w:rsidP="00B00D7A">
            <w:r>
              <w:t>Primary and Secondary:</w:t>
            </w:r>
          </w:p>
          <w:p w:rsidR="00B00D7A" w:rsidRDefault="00B00D7A" w:rsidP="00B00D7A">
            <w:r>
              <w:t>Sophia Girls Sr. Sec. School, Kota, Rajasthan</w:t>
            </w:r>
          </w:p>
          <w:p w:rsidR="00B00D7A" w:rsidRDefault="00B00D7A" w:rsidP="00B00D7A"/>
          <w:p w:rsidR="00B00D7A" w:rsidRDefault="00B00D7A" w:rsidP="00B00D7A">
            <w:r>
              <w:t>Higher Secondary:</w:t>
            </w:r>
          </w:p>
          <w:p w:rsidR="00B00D7A" w:rsidRDefault="00B00D7A" w:rsidP="00B00D7A">
            <w:r>
              <w:t>Central Academy School, Kota, Rajasthan</w:t>
            </w:r>
          </w:p>
          <w:p w:rsidR="00B00D7A" w:rsidRDefault="00B00D7A" w:rsidP="00B00D7A"/>
          <w:p w:rsidR="00B00D7A" w:rsidRDefault="00B00D7A" w:rsidP="00B00D7A">
            <w:r>
              <w:t>University:</w:t>
            </w:r>
          </w:p>
          <w:p w:rsidR="005842CC" w:rsidRDefault="005842CC" w:rsidP="00B00D7A">
            <w:proofErr w:type="spellStart"/>
            <w:r>
              <w:t>B.Tech</w:t>
            </w:r>
            <w:proofErr w:type="spellEnd"/>
            <w:r>
              <w:t xml:space="preserve"> in Computer Science and Engineering</w:t>
            </w:r>
            <w:bookmarkStart w:id="0" w:name="_GoBack"/>
            <w:bookmarkEnd w:id="0"/>
          </w:p>
          <w:p w:rsidR="00B00D7A" w:rsidRDefault="00B00D7A" w:rsidP="00B00D7A">
            <w:proofErr w:type="spellStart"/>
            <w:r>
              <w:t>Karunya</w:t>
            </w:r>
            <w:proofErr w:type="spellEnd"/>
            <w:r>
              <w:t xml:space="preserve"> Institute of Technology and Sciences, Coimbatore, Tamil Nadu</w:t>
            </w:r>
          </w:p>
          <w:p w:rsidR="00B00D7A" w:rsidRPr="00B00D7A" w:rsidRDefault="00B00D7A" w:rsidP="00B00D7A"/>
        </w:tc>
      </w:tr>
    </w:tbl>
    <w:p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A6" w:rsidRDefault="007D03A6" w:rsidP="00F316AD">
      <w:r>
        <w:separator/>
      </w:r>
    </w:p>
  </w:endnote>
  <w:endnote w:type="continuationSeparator" w:id="0">
    <w:p w:rsidR="007D03A6" w:rsidRDefault="007D03A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44" w:rsidRDefault="000E1D4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F671E" wp14:editId="325C2FA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E68FB3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" fillcolor="#648276 [3208]" stroked="f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A6" w:rsidRDefault="007D03A6" w:rsidP="00F316AD">
      <w:r>
        <w:separator/>
      </w:r>
    </w:p>
  </w:footnote>
  <w:footnote w:type="continuationSeparator" w:id="0">
    <w:p w:rsidR="007D03A6" w:rsidRDefault="007D03A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E716B"/>
    <w:multiLevelType w:val="hybridMultilevel"/>
    <w:tmpl w:val="A4BE8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5D9D"/>
    <w:multiLevelType w:val="hybridMultilevel"/>
    <w:tmpl w:val="676E7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A"/>
    <w:rsid w:val="000E1D44"/>
    <w:rsid w:val="00116813"/>
    <w:rsid w:val="0016696C"/>
    <w:rsid w:val="001A4DBF"/>
    <w:rsid w:val="001B744B"/>
    <w:rsid w:val="0020696E"/>
    <w:rsid w:val="002356A2"/>
    <w:rsid w:val="002D12DA"/>
    <w:rsid w:val="003019B2"/>
    <w:rsid w:val="0034688D"/>
    <w:rsid w:val="0040233B"/>
    <w:rsid w:val="00481994"/>
    <w:rsid w:val="00511A6E"/>
    <w:rsid w:val="0057534A"/>
    <w:rsid w:val="005842CC"/>
    <w:rsid w:val="00605A5B"/>
    <w:rsid w:val="00625504"/>
    <w:rsid w:val="00646440"/>
    <w:rsid w:val="00692B82"/>
    <w:rsid w:val="006C60E6"/>
    <w:rsid w:val="006E70D3"/>
    <w:rsid w:val="007302D3"/>
    <w:rsid w:val="007B0F94"/>
    <w:rsid w:val="007B3957"/>
    <w:rsid w:val="007D03A6"/>
    <w:rsid w:val="00A655C2"/>
    <w:rsid w:val="00A655F5"/>
    <w:rsid w:val="00A77921"/>
    <w:rsid w:val="00B00D7A"/>
    <w:rsid w:val="00B575FB"/>
    <w:rsid w:val="00C1095A"/>
    <w:rsid w:val="00C55D85"/>
    <w:rsid w:val="00CA2273"/>
    <w:rsid w:val="00CD50FD"/>
    <w:rsid w:val="00CD7F27"/>
    <w:rsid w:val="00D05DEF"/>
    <w:rsid w:val="00D365FA"/>
    <w:rsid w:val="00D47124"/>
    <w:rsid w:val="00DD5D7B"/>
    <w:rsid w:val="00DE7CC5"/>
    <w:rsid w:val="00E10F01"/>
    <w:rsid w:val="00E93767"/>
    <w:rsid w:val="00EE2BDB"/>
    <w:rsid w:val="00F012B4"/>
    <w:rsid w:val="00F316AD"/>
    <w:rsid w:val="00F4501B"/>
    <w:rsid w:val="00F70D03"/>
    <w:rsid w:val="00F7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DAC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97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E842B458054224840712D8371BD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1456-375D-4851-A9B0-B69D66130973}"/>
      </w:docPartPr>
      <w:docPartBody>
        <w:p w:rsidR="00000000" w:rsidRDefault="0040374B">
          <w:pPr>
            <w:pStyle w:val="C8E842B458054224840712D8371BD947"/>
          </w:pPr>
          <w:r w:rsidRPr="00605A5B">
            <w:t>Contact</w:t>
          </w:r>
        </w:p>
      </w:docPartBody>
    </w:docPart>
    <w:docPart>
      <w:docPartPr>
        <w:name w:val="EFD7D0BB55F040AF90E4C05D1C67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E7376-14D4-4D24-8FF8-811B9497C54C}"/>
      </w:docPartPr>
      <w:docPartBody>
        <w:p w:rsidR="00000000" w:rsidRDefault="0040374B">
          <w:pPr>
            <w:pStyle w:val="EFD7D0BB55F040AF90E4C05D1C67B374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4B"/>
    <w:rsid w:val="0040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E842B458054224840712D8371BD947">
    <w:name w:val="C8E842B458054224840712D8371BD947"/>
  </w:style>
  <w:style w:type="paragraph" w:customStyle="1" w:styleId="EFD7D0BB55F040AF90E4C05D1C67B374">
    <w:name w:val="EFD7D0BB55F040AF90E4C05D1C67B374"/>
  </w:style>
  <w:style w:type="paragraph" w:customStyle="1" w:styleId="824CBFCB8E384BF4B476B52DE7FC2BD9">
    <w:name w:val="824CBFCB8E384BF4B476B52DE7FC2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2025-01-08T04:12:00Z</dcterms:created>
  <dcterms:modified xsi:type="dcterms:W3CDTF">2025-01-08T04:52:00Z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